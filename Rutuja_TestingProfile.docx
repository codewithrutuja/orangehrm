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1D290FD1" w14:textId="77777777" w:rsidTr="00037C9D">
        <w:trPr>
          <w:trHeight w:val="1089"/>
        </w:trPr>
        <w:tc>
          <w:tcPr>
            <w:tcW w:w="2160" w:type="dxa"/>
            <w:gridSpan w:val="2"/>
          </w:tcPr>
          <w:p w14:paraId="783F4BD6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64BB81AD" wp14:editId="086ABB71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1255D55" w14:textId="11A6457F" w:rsidR="004B4147" w:rsidRDefault="00037C9D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25A3DB1" w14:textId="05DE1BB2" w:rsidR="004B4147" w:rsidRDefault="00037C9D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B81AD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1255D55" w14:textId="11A6457F" w:rsidR="004B4147" w:rsidRDefault="00037C9D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125A3DB1" w14:textId="05DE1BB2" w:rsidR="004B4147" w:rsidRDefault="00037C9D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2F4D4ED9" w14:textId="40FB83BD" w:rsidR="004B4147" w:rsidRDefault="00037C9D" w:rsidP="004B4147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D399A7" wp14:editId="395C536C">
                  <wp:simplePos x="0" y="0"/>
                  <wp:positionH relativeFrom="column">
                    <wp:posOffset>4429125</wp:posOffset>
                  </wp:positionH>
                  <wp:positionV relativeFrom="paragraph">
                    <wp:posOffset>-318135</wp:posOffset>
                  </wp:positionV>
                  <wp:extent cx="1300163" cy="1733550"/>
                  <wp:effectExtent l="19050" t="19050" r="14605" b="190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3" cy="17335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D6A948" w14:textId="012DD296" w:rsidR="004B4147" w:rsidRPr="004B4147" w:rsidRDefault="00037C9D" w:rsidP="00A21AF8">
            <w:pPr>
              <w:pStyle w:val="Subtitle"/>
            </w:pPr>
            <w:r>
              <w:t>First Name | Last Name</w:t>
            </w:r>
          </w:p>
        </w:tc>
      </w:tr>
      <w:tr w:rsidR="00A21AF8" w:rsidRPr="004B4147" w14:paraId="014F2309" w14:textId="77777777" w:rsidTr="007772B1">
        <w:tc>
          <w:tcPr>
            <w:tcW w:w="2160" w:type="dxa"/>
            <w:gridSpan w:val="2"/>
          </w:tcPr>
          <w:p w14:paraId="4B50848A" w14:textId="77777777" w:rsidR="00A21AF8" w:rsidRPr="004B4147" w:rsidRDefault="00A21AF8" w:rsidP="000161E1"/>
        </w:tc>
        <w:sdt>
          <w:sdtPr>
            <w:id w:val="1657184022"/>
            <w:placeholder>
              <w:docPart w:val="24B8E2FB69164C8BBF8B395D9B1DCA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40" w:type="dxa"/>
                <w:gridSpan w:val="4"/>
                <w:tcBorders>
                  <w:top w:val="single" w:sz="4" w:space="0" w:color="FFFFFF" w:themeColor="background1"/>
                </w:tcBorders>
              </w:tcPr>
              <w:p w14:paraId="6AF98423" w14:textId="77777777" w:rsidR="00A21AF8" w:rsidRPr="004B4147" w:rsidRDefault="00A21AF8" w:rsidP="00A21AF8">
                <w:pPr>
                  <w:pStyle w:val="Jobtitle"/>
                </w:pPr>
                <w:r w:rsidRPr="00A21AF8">
                  <w:t>PROFESSIONAL TITLE</w:t>
                </w:r>
              </w:p>
            </w:tc>
          </w:sdtContent>
        </w:sdt>
      </w:tr>
      <w:tr w:rsidR="007772B1" w:rsidRPr="004B4147" w14:paraId="6B45DC8E" w14:textId="77777777" w:rsidTr="00C777FF">
        <w:trPr>
          <w:trHeight w:val="720"/>
        </w:trPr>
        <w:tc>
          <w:tcPr>
            <w:tcW w:w="2160" w:type="dxa"/>
            <w:gridSpan w:val="2"/>
          </w:tcPr>
          <w:p w14:paraId="53FFCE89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7A33571" w14:textId="77CAFA91" w:rsidR="007772B1" w:rsidRDefault="007772B1" w:rsidP="00A21AF8">
            <w:pPr>
              <w:pStyle w:val="Jobtitle"/>
            </w:pPr>
          </w:p>
        </w:tc>
      </w:tr>
      <w:tr w:rsidR="00BF0DAF" w:rsidRPr="00997E86" w14:paraId="115808A7" w14:textId="77777777" w:rsidTr="00452292">
        <w:tc>
          <w:tcPr>
            <w:tcW w:w="540" w:type="dxa"/>
            <w:vAlign w:val="center"/>
          </w:tcPr>
          <w:p w14:paraId="722B2FBD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A59F9E" wp14:editId="49E92167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8C7875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DD3651C" w14:textId="77777777" w:rsidR="00BF0DAF" w:rsidRPr="00B03ED5" w:rsidRDefault="00BD2B65" w:rsidP="00BF0DAF">
            <w:pPr>
              <w:pStyle w:val="Contact"/>
            </w:pPr>
            <w:sdt>
              <w:sdtPr>
                <w:id w:val="-1478449217"/>
                <w:placeholder>
                  <w:docPart w:val="87C1115F287544DF9A8F5767B179FE19"/>
                </w:placeholder>
                <w:temporary/>
                <w:showingPlcHdr/>
                <w15:appearance w15:val="hidden"/>
              </w:sdtPr>
              <w:sdtEndPr/>
              <w:sdtContent>
                <w:r w:rsidR="00BF0DAF" w:rsidRPr="00B03ED5">
                  <w:t>Phone</w:t>
                </w:r>
              </w:sdtContent>
            </w:sdt>
          </w:p>
        </w:tc>
        <w:tc>
          <w:tcPr>
            <w:tcW w:w="450" w:type="dxa"/>
          </w:tcPr>
          <w:p w14:paraId="31DAE254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9F7CE45E7D584243B90FC5A504D2CF03"/>
              </w:placeholder>
              <w:temporary/>
              <w:showingPlcHdr/>
              <w15:appearance w15:val="hidden"/>
            </w:sdtPr>
            <w:sdtEndPr/>
            <w:sdtContent>
              <w:p w14:paraId="35296D6F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49D5934B" w14:textId="77777777" w:rsidTr="00452292">
        <w:tc>
          <w:tcPr>
            <w:tcW w:w="540" w:type="dxa"/>
            <w:vAlign w:val="center"/>
          </w:tcPr>
          <w:p w14:paraId="7950B386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B33E52" wp14:editId="6A6A7CD2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EF1147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804191D" w14:textId="77777777" w:rsidR="00BF0DAF" w:rsidRPr="00B03ED5" w:rsidRDefault="00BD2B65" w:rsidP="00BF0DAF">
            <w:pPr>
              <w:pStyle w:val="Contact"/>
            </w:pPr>
            <w:sdt>
              <w:sdtPr>
                <w:id w:val="819306549"/>
                <w:placeholder>
                  <w:docPart w:val="CCEE5DD5FA844A15B2D44AE09437E05C"/>
                </w:placeholder>
                <w:temporary/>
                <w:showingPlcHdr/>
                <w15:appearance w15:val="hidden"/>
              </w:sdtPr>
              <w:sdtEndPr/>
              <w:sdtContent>
                <w:r w:rsidR="00BF0DAF">
                  <w:t>Email</w:t>
                </w:r>
              </w:sdtContent>
            </w:sdt>
          </w:p>
        </w:tc>
        <w:tc>
          <w:tcPr>
            <w:tcW w:w="450" w:type="dxa"/>
          </w:tcPr>
          <w:p w14:paraId="404423B5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111ABD1C" w14:textId="77777777" w:rsidR="00BF0DAF" w:rsidRPr="00997E86" w:rsidRDefault="00BF0DAF" w:rsidP="00BF0DAF"/>
        </w:tc>
      </w:tr>
      <w:tr w:rsidR="00CD2FD2" w:rsidRPr="00CD2FD2" w14:paraId="18D96009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1807FF6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436480" wp14:editId="3E733EA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1D61D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9B9C06E" w14:textId="77777777" w:rsidR="00CD2FD2" w:rsidRPr="00B03ED5" w:rsidRDefault="00BD2B65" w:rsidP="00CD2FD2">
            <w:pPr>
              <w:pStyle w:val="Contact"/>
            </w:pPr>
            <w:sdt>
              <w:sdtPr>
                <w:id w:val="-427117674"/>
                <w:placeholder>
                  <w:docPart w:val="871EAE0BADE4423A9A7C05CEDD4376D1"/>
                </w:placeholder>
                <w:temporary/>
                <w:showingPlcHdr/>
                <w15:appearance w15:val="hidden"/>
              </w:sdtPr>
              <w:sdtEndPr/>
              <w:sdtContent>
                <w:r w:rsidR="00CD2FD2" w:rsidRPr="00621B5C">
                  <w:t>City / State / Country</w:t>
                </w:r>
              </w:sdtContent>
            </w:sdt>
          </w:p>
        </w:tc>
        <w:tc>
          <w:tcPr>
            <w:tcW w:w="450" w:type="dxa"/>
          </w:tcPr>
          <w:p w14:paraId="4618216A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sdt>
            <w:sdtPr>
              <w:id w:val="-511141290"/>
              <w:placeholder>
                <w:docPart w:val="4E5E947954A84DCBBAE0852DCFA5671E"/>
              </w:placeholder>
              <w:temporary/>
              <w:showingPlcHdr/>
              <w15:appearance w15:val="hidden"/>
            </w:sdtPr>
            <w:sdtEndPr/>
            <w:sdtContent>
              <w:p w14:paraId="26C6B71A" w14:textId="77777777" w:rsidR="00CD2FD2" w:rsidRPr="00997E86" w:rsidRDefault="00CD2FD2" w:rsidP="00CD2FD2">
                <w:pPr>
                  <w:pStyle w:val="Introduction"/>
                </w:pPr>
                <w:r w:rsidRPr="004865C2">
                  <w:t>Short Bio or introduction to your career and what you have accomplished. Lorem ipsum dolor sit amet, consectetur adipiscing elit.</w:t>
                </w:r>
              </w:p>
            </w:sdtContent>
          </w:sdt>
        </w:tc>
        <w:sdt>
          <w:sdtPr>
            <w:id w:val="-1107041039"/>
            <w:placeholder>
              <w:docPart w:val="AB17B0C41D144DECA5EA875534F236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  <w:vMerge w:val="restart"/>
                <w:tcBorders>
                  <w:bottom w:val="single" w:sz="4" w:space="0" w:color="D9D9D9" w:themeColor="background1" w:themeShade="D9"/>
                </w:tcBorders>
              </w:tcPr>
              <w:p w14:paraId="306B20E3" w14:textId="77777777" w:rsidR="00CD2FD2" w:rsidRPr="00CD2FD2" w:rsidRDefault="00CD2FD2" w:rsidP="00CD2FD2">
                <w:pPr>
                  <w:rPr>
                    <w:lang w:val="it-IT"/>
                  </w:rPr>
                </w:pPr>
                <w:r w:rsidRPr="00D12DFD">
                  <w:rPr>
                    <w:lang w:val="it-IT"/>
                  </w:rPr>
                  <w:t xml:space="preserve">Ut fermentum a magna ut eleifend. Integer convallis suscipit ante eu varius. </w:t>
                </w:r>
                <w:r w:rsidRPr="00144072">
                  <w:rPr>
                    <w:lang w:val="it-IT"/>
                  </w:rPr>
                  <w:t>Morbi a purus dolor. Suspendisse sit amet ipsum finibus justo viverra blandit. Ut congue quis tortor eget sodales. Nulla a erat eget nunc hendrerit ultrices eu nec nulla.</w:t>
                </w:r>
              </w:p>
            </w:tc>
          </w:sdtContent>
        </w:sdt>
      </w:tr>
      <w:tr w:rsidR="00CD2FD2" w:rsidRPr="00997E86" w14:paraId="59767F76" w14:textId="77777777" w:rsidTr="00452292">
        <w:tc>
          <w:tcPr>
            <w:tcW w:w="540" w:type="dxa"/>
            <w:vAlign w:val="center"/>
          </w:tcPr>
          <w:p w14:paraId="6645FC41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637FA7D" wp14:editId="0C917B7C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8F6427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25EB324A" w14:textId="77777777" w:rsidR="00CD2FD2" w:rsidRPr="00B03ED5" w:rsidRDefault="00BD2B65" w:rsidP="00CD2FD2">
            <w:pPr>
              <w:pStyle w:val="Contact"/>
            </w:pPr>
            <w:sdt>
              <w:sdtPr>
                <w:id w:val="1127808345"/>
                <w:placeholder>
                  <w:docPart w:val="9378720CD9FD4F1CBAC3ABCAEA59CFF5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LinkedIn</w:t>
                </w:r>
              </w:sdtContent>
            </w:sdt>
          </w:p>
        </w:tc>
        <w:tc>
          <w:tcPr>
            <w:tcW w:w="450" w:type="dxa"/>
          </w:tcPr>
          <w:p w14:paraId="4AF51135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6A1ED4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D199503" w14:textId="77777777" w:rsidR="00CD2FD2" w:rsidRPr="00997E86" w:rsidRDefault="00CD2FD2" w:rsidP="00CD2FD2"/>
        </w:tc>
      </w:tr>
      <w:tr w:rsidR="00CD2FD2" w:rsidRPr="00997E86" w14:paraId="1DFF756E" w14:textId="77777777" w:rsidTr="00452292">
        <w:tc>
          <w:tcPr>
            <w:tcW w:w="540" w:type="dxa"/>
            <w:vAlign w:val="center"/>
          </w:tcPr>
          <w:p w14:paraId="3204B6F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43AF101" wp14:editId="243C8C9B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90E40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9EB3D06" w14:textId="77777777" w:rsidR="00CD2FD2" w:rsidRPr="00B03ED5" w:rsidRDefault="00BD2B65" w:rsidP="00CD2FD2">
            <w:pPr>
              <w:pStyle w:val="Contact"/>
            </w:pPr>
            <w:sdt>
              <w:sdtPr>
                <w:id w:val="2023510063"/>
                <w:placeholder>
                  <w:docPart w:val="FFD29176F09F46CCA65250DC5EF548A0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Skype</w:t>
                </w:r>
              </w:sdtContent>
            </w:sdt>
          </w:p>
        </w:tc>
        <w:tc>
          <w:tcPr>
            <w:tcW w:w="450" w:type="dxa"/>
          </w:tcPr>
          <w:p w14:paraId="50910A96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74FFCA0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29B61B1" w14:textId="77777777" w:rsidR="00CD2FD2" w:rsidRPr="00997E86" w:rsidRDefault="00CD2FD2" w:rsidP="00CD2FD2"/>
        </w:tc>
      </w:tr>
      <w:tr w:rsidR="00CD2FD2" w:rsidRPr="00997E86" w14:paraId="45AFCC97" w14:textId="77777777" w:rsidTr="00452292">
        <w:tc>
          <w:tcPr>
            <w:tcW w:w="540" w:type="dxa"/>
            <w:vAlign w:val="center"/>
          </w:tcPr>
          <w:p w14:paraId="6C48C44B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1EAD699" wp14:editId="69377F9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CCF2B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">
                        <v:imagedata r:id="rId28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E9F5F17" w14:textId="77777777" w:rsidR="00CD2FD2" w:rsidRPr="00B03ED5" w:rsidRDefault="00BD2B65" w:rsidP="00CD2FD2">
            <w:pPr>
              <w:pStyle w:val="Contact"/>
            </w:pPr>
            <w:sdt>
              <w:sdtPr>
                <w:id w:val="-1627385420"/>
                <w:placeholder>
                  <w:docPart w:val="EC55328CB86B433FB0D3A24289568F10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Website</w:t>
                </w:r>
              </w:sdtContent>
            </w:sdt>
          </w:p>
        </w:tc>
        <w:tc>
          <w:tcPr>
            <w:tcW w:w="450" w:type="dxa"/>
          </w:tcPr>
          <w:p w14:paraId="030FDA4A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1235EFB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A395CF4" w14:textId="77777777" w:rsidR="00CD2FD2" w:rsidRPr="00997E86" w:rsidRDefault="00CD2FD2" w:rsidP="00CD2FD2"/>
        </w:tc>
      </w:tr>
      <w:tr w:rsidR="00CD2FD2" w:rsidRPr="00997E86" w14:paraId="3087593A" w14:textId="77777777" w:rsidTr="00C777FF">
        <w:trPr>
          <w:trHeight w:val="720"/>
        </w:trPr>
        <w:tc>
          <w:tcPr>
            <w:tcW w:w="3870" w:type="dxa"/>
            <w:gridSpan w:val="3"/>
          </w:tcPr>
          <w:p w14:paraId="04488F6E" w14:textId="77777777" w:rsidR="00CD2FD2" w:rsidRPr="00997E86" w:rsidRDefault="00CD2FD2" w:rsidP="00CD2FD2"/>
        </w:tc>
        <w:tc>
          <w:tcPr>
            <w:tcW w:w="450" w:type="dxa"/>
          </w:tcPr>
          <w:p w14:paraId="6EB328E1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6A34293C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E1ED968" w14:textId="77777777" w:rsidR="00CD2FD2" w:rsidRPr="00997E86" w:rsidRDefault="00CD2FD2" w:rsidP="00CD2FD2"/>
        </w:tc>
      </w:tr>
      <w:tr w:rsidR="00CD2FD2" w:rsidRPr="00997E86" w14:paraId="7728CE36" w14:textId="77777777" w:rsidTr="005B7DB3">
        <w:trPr>
          <w:trHeight w:val="288"/>
        </w:trPr>
        <w:tc>
          <w:tcPr>
            <w:tcW w:w="3870" w:type="dxa"/>
            <w:gridSpan w:val="3"/>
          </w:tcPr>
          <w:p w14:paraId="5376D605" w14:textId="77777777" w:rsidR="00CD2FD2" w:rsidRPr="00997E86" w:rsidRDefault="00CD2FD2" w:rsidP="00CD2FD2"/>
        </w:tc>
        <w:tc>
          <w:tcPr>
            <w:tcW w:w="450" w:type="dxa"/>
          </w:tcPr>
          <w:p w14:paraId="10FD5064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6101C63F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C1F4863" w14:textId="77777777" w:rsidR="00CD2FD2" w:rsidRPr="00997E86" w:rsidRDefault="00CD2FD2" w:rsidP="00CD2FD2"/>
        </w:tc>
      </w:tr>
      <w:tr w:rsidR="00144072" w:rsidRPr="00997E86" w14:paraId="243582E5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2F3FEDE3F5A5440998CF889BA36C1A4D"/>
              </w:placeholder>
              <w:temporary/>
              <w:showingPlcHdr/>
              <w15:appearance w15:val="hidden"/>
            </w:sdtPr>
            <w:sdtEndPr/>
            <w:sdtContent>
              <w:p w14:paraId="737BDC0F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71B621C2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261BFF" wp14:editId="60F567A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653831778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57DCC5C8" w14:textId="77777777" w:rsidR="00144072" w:rsidRP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90F3767" w14:textId="77777777" w:rsidR="00144072" w:rsidRDefault="00BD2B6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304740992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4B6F6ABD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0C5EBA9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EC8A7C4" w14:textId="77777777" w:rsidR="00144072" w:rsidRDefault="00BD2B6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265684777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0CFDB7AF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7C7C756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BFC789E" w14:textId="77777777" w:rsidR="008E2197" w:rsidRDefault="00BD2B6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1FAC2FF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348855809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55E81A20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443F30C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D71A359" w14:textId="77777777" w:rsidR="008E2197" w:rsidRDefault="00BD2B6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3B948D7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1141847216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p w14:paraId="21EC284B" w14:textId="77777777" w:rsidR="008E2197" w:rsidRDefault="008E2197" w:rsidP="008E2197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7BD28ADA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ECD04AB" w14:textId="77777777" w:rsidR="008E2197" w:rsidRDefault="00BD2B6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7A38F04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61BFF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653831778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57DCC5C8" w14:textId="77777777" w:rsidR="00144072" w:rsidRP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490F3767" w14:textId="77777777" w:rsidR="00144072" w:rsidRDefault="00BD2B6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304740992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4B6F6ABD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0C5EBA9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EC8A7C4" w14:textId="77777777" w:rsidR="00144072" w:rsidRDefault="00BD2B6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1265684777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0CFDB7AF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7C7C756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7BFC789E" w14:textId="77777777" w:rsidR="008E2197" w:rsidRDefault="00BD2B6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1FAC2FF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1348855809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55E81A20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443F30C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D71A359" w14:textId="77777777" w:rsidR="008E2197" w:rsidRDefault="00BD2B6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3B948D7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1141847216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p w14:paraId="21EC284B" w14:textId="77777777" w:rsidR="008E2197" w:rsidRDefault="008E2197" w:rsidP="008E2197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7BD28ADA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ECD04AB" w14:textId="77777777" w:rsidR="008E2197" w:rsidRDefault="00BD2B6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7A38F04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2BB7AED9E7F144C69AC5EF48616E13A2"/>
              </w:placeholder>
              <w:temporary/>
              <w:showingPlcHdr/>
              <w15:appearance w15:val="hidden"/>
            </w:sdtPr>
            <w:sdtEndPr/>
            <w:sdtContent>
              <w:p w14:paraId="733A087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sdt>
            <w:sdtPr>
              <w:id w:val="-1746946693"/>
              <w:placeholder>
                <w:docPart w:val="54B4BDA8CB384AF2B96A864BD430F33F"/>
              </w:placeholder>
              <w:temporary/>
              <w:showingPlcHdr/>
              <w15:appearance w15:val="hidden"/>
            </w:sdtPr>
            <w:sdtEndPr/>
            <w:sdtContent>
              <w:p w14:paraId="14646460" w14:textId="77777777" w:rsidR="008E2197" w:rsidRDefault="008E2197" w:rsidP="008E2197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sdt>
            <w:sdtPr>
              <w:id w:val="-394583007"/>
              <w:placeholder>
                <w:docPart w:val="B8C4E51551294448A33CCAD185B944C0"/>
              </w:placeholder>
              <w:temporary/>
              <w:showingPlcHdr/>
              <w15:appearance w15:val="hidden"/>
            </w:sdtPr>
            <w:sdtEndPr/>
            <w:sdtContent>
              <w:p w14:paraId="6A6B7CEE" w14:textId="77777777" w:rsidR="00552F9B" w:rsidRDefault="00552F9B" w:rsidP="00552F9B">
                <w:pPr>
                  <w:pStyle w:val="Heading4"/>
                </w:pPr>
                <w:r>
                  <w:rPr>
                    <w:rFonts w:hAnsi="Corbel"/>
                    <w:kern w:val="24"/>
                  </w:rPr>
                  <w:t>University or College Name</w:t>
                </w:r>
              </w:p>
            </w:sdtContent>
          </w:sdt>
          <w:sdt>
            <w:sdtPr>
              <w:id w:val="2096366271"/>
              <w:placeholder>
                <w:docPart w:val="5E4C16CB632D483FADA22BDAC11DA997"/>
              </w:placeholder>
              <w:temporary/>
              <w:showingPlcHdr/>
              <w15:appearance w15:val="hidden"/>
            </w:sdtPr>
            <w:sdtEndPr/>
            <w:sdtContent>
              <w:p w14:paraId="38A4B04C" w14:textId="77777777" w:rsidR="00552F9B" w:rsidRDefault="00552F9B" w:rsidP="00552F9B">
                <w:r w:rsidRPr="00552F9B">
                  <w:t>20YY – 20YY</w:t>
                </w:r>
              </w:p>
            </w:sdtContent>
          </w:sdt>
          <w:sdt>
            <w:sdtPr>
              <w:id w:val="1209536902"/>
              <w:placeholder>
                <w:docPart w:val="F6738F55F231408FA9B9406E59E951E9"/>
              </w:placeholder>
              <w:temporary/>
              <w:showingPlcHdr/>
              <w15:appearance w15:val="hidden"/>
            </w:sdtPr>
            <w:sdtEndPr/>
            <w:sdtContent>
              <w:p w14:paraId="210C146D" w14:textId="77777777" w:rsidR="00552F9B" w:rsidRDefault="00552F9B" w:rsidP="00552F9B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sdt>
            <w:sdtPr>
              <w:id w:val="-1781025693"/>
              <w:placeholder>
                <w:docPart w:val="C74A8C5298D845909B59D271279AB8D0"/>
              </w:placeholder>
              <w:temporary/>
              <w:showingPlcHdr/>
              <w15:appearance w15:val="hidden"/>
            </w:sdtPr>
            <w:sdtEndPr/>
            <w:sdtContent>
              <w:p w14:paraId="677851A4" w14:textId="77777777" w:rsidR="00552F9B" w:rsidRDefault="00552F9B" w:rsidP="00552F9B">
                <w:pPr>
                  <w:pStyle w:val="Heading4"/>
                </w:pPr>
                <w:r>
                  <w:rPr>
                    <w:rFonts w:hAnsi="Corbel"/>
                    <w:kern w:val="24"/>
                  </w:rPr>
                  <w:t>University or College Name</w:t>
                </w:r>
              </w:p>
            </w:sdtContent>
          </w:sdt>
          <w:sdt>
            <w:sdtPr>
              <w:id w:val="-1598168378"/>
              <w:placeholder>
                <w:docPart w:val="353F04DFDC42445E8AAC4954D3A9290E"/>
              </w:placeholder>
              <w:temporary/>
              <w:showingPlcHdr/>
              <w15:appearance w15:val="hidden"/>
            </w:sdtPr>
            <w:sdtEndPr/>
            <w:sdtContent>
              <w:p w14:paraId="0DE0FBB0" w14:textId="77777777" w:rsidR="00552F9B" w:rsidRDefault="00552F9B" w:rsidP="00552F9B">
                <w:r w:rsidRPr="00552F9B">
                  <w:t>20YY – 20YY</w:t>
                </w:r>
              </w:p>
            </w:sdtContent>
          </w:sdt>
          <w:sdt>
            <w:sdtPr>
              <w:id w:val="1938175205"/>
              <w:placeholder>
                <w:docPart w:val="970B98BB599A488D8B922895D0402178"/>
              </w:placeholder>
              <w:temporary/>
              <w:showingPlcHdr/>
              <w15:appearance w15:val="hidden"/>
            </w:sdtPr>
            <w:sdtEndPr/>
            <w:sdtContent>
              <w:p w14:paraId="0B245320" w14:textId="77777777" w:rsidR="00552F9B" w:rsidRDefault="00552F9B" w:rsidP="00552F9B">
                <w:pPr>
                  <w:pStyle w:val="Heading2"/>
                </w:pPr>
                <w:r w:rsidRPr="008E2197">
                  <w:t>Degree / Diploma Name</w:t>
                </w:r>
              </w:p>
            </w:sdtContent>
          </w:sdt>
          <w:sdt>
            <w:sdtPr>
              <w:id w:val="-1725822208"/>
              <w:placeholder>
                <w:docPart w:val="E6772EC1709341F68712BA6FE149D195"/>
              </w:placeholder>
              <w:temporary/>
              <w:showingPlcHdr/>
              <w15:appearance w15:val="hidden"/>
            </w:sdtPr>
            <w:sdtEndPr/>
            <w:sdtContent>
              <w:p w14:paraId="0B95B158" w14:textId="77777777" w:rsidR="00552F9B" w:rsidRDefault="00552F9B" w:rsidP="00552F9B">
                <w:pPr>
                  <w:pStyle w:val="Heading4"/>
                </w:pPr>
                <w:r>
                  <w:rPr>
                    <w:rFonts w:hAnsi="Corbel"/>
                    <w:kern w:val="24"/>
                  </w:rPr>
                  <w:t>University or College Name</w:t>
                </w:r>
              </w:p>
            </w:sdtContent>
          </w:sdt>
          <w:sdt>
            <w:sdtPr>
              <w:id w:val="1303663694"/>
              <w:placeholder>
                <w:docPart w:val="B16D3BA3821E4A6CBCD146AFB8FFE212"/>
              </w:placeholder>
              <w:temporary/>
              <w:showingPlcHdr/>
              <w15:appearance w15:val="hidden"/>
            </w:sdtPr>
            <w:sdtEndPr/>
            <w:sdtContent>
              <w:p w14:paraId="08C131B9" w14:textId="77777777" w:rsidR="00552F9B" w:rsidRPr="00552F9B" w:rsidRDefault="00552F9B" w:rsidP="00552F9B">
                <w:r w:rsidRPr="00552F9B">
                  <w:t>20YY – 20YY</w:t>
                </w:r>
              </w:p>
            </w:sdtContent>
          </w:sdt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69D34E2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8AF4035F8F6E4CBBAE3DCF5FB95F2B5E"/>
              </w:placeholder>
              <w:temporary/>
              <w:showingPlcHdr/>
              <w15:appearance w15:val="hidden"/>
            </w:sdtPr>
            <w:sdtEndPr/>
            <w:sdtContent>
              <w:p w14:paraId="0802C887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sdt>
            <w:sdtPr>
              <w:id w:val="801271752"/>
              <w:placeholder>
                <w:docPart w:val="BA2A466DE9944882B26BBDFF8D6A944F"/>
              </w:placeholder>
              <w:temporary/>
              <w:showingPlcHdr/>
              <w15:appearance w15:val="hidden"/>
            </w:sdtPr>
            <w:sdtEndPr/>
            <w:sdtContent>
              <w:p w14:paraId="6DD3916C" w14:textId="77777777" w:rsidR="00552F9B" w:rsidRDefault="00552F9B" w:rsidP="00552F9B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1472404992"/>
              <w:placeholder>
                <w:docPart w:val="8DD21BAA14084043B33A0AC89E41CD2C"/>
              </w:placeholder>
              <w:temporary/>
              <w:showingPlcHdr/>
              <w15:appearance w15:val="hidden"/>
            </w:sdtPr>
            <w:sdtEndPr/>
            <w:sdtContent>
              <w:p w14:paraId="687EC6C8" w14:textId="77777777" w:rsidR="004103C0" w:rsidRDefault="004103C0" w:rsidP="004103C0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1324927805"/>
              <w:placeholder>
                <w:docPart w:val="F70188D7015744E78903C54ED1420BAA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629CCBE2" w14:textId="77777777" w:rsidR="006C2DFF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771928052"/>
              <w:placeholder>
                <w:docPart w:val="7BA4B2CC1B3E40F88A69C2FC2E9B6146"/>
              </w:placeholder>
              <w:temporary/>
              <w:showingPlcHdr/>
              <w15:appearance w15:val="hidden"/>
            </w:sdtPr>
            <w:sdtEndPr/>
            <w:sdtContent>
              <w:p w14:paraId="34468627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109552F9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4B9CD4E7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-38822277"/>
              <w:placeholder>
                <w:docPart w:val="1BB408DAA19E44BCA78740CC48532214"/>
              </w:placeholder>
              <w:temporary/>
              <w:showingPlcHdr/>
              <w15:appearance w15:val="hidden"/>
            </w:sdtPr>
            <w:sdtEndPr/>
            <w:sdtContent>
              <w:p w14:paraId="5AA06F78" w14:textId="77777777" w:rsidR="00A6425D" w:rsidRDefault="00A6425D" w:rsidP="00A6425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1164126395"/>
              <w:placeholder>
                <w:docPart w:val="A77BE6168A8F441B8BCC47EDC3C6AC5D"/>
              </w:placeholder>
              <w:temporary/>
              <w:showingPlcHdr/>
              <w15:appearance w15:val="hidden"/>
            </w:sdtPr>
            <w:sdtEndPr/>
            <w:sdtContent>
              <w:p w14:paraId="57E1285B" w14:textId="77777777" w:rsidR="00A6425D" w:rsidRDefault="00A6425D" w:rsidP="00A6425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800615374"/>
              <w:placeholder>
                <w:docPart w:val="92885A0E0E2C4B18949A0F5169E64A97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73D61C1F" w14:textId="77777777" w:rsidR="00A6425D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277710736"/>
              <w:placeholder>
                <w:docPart w:val="E33CF897AEA14C77AB7CE9CB850AA42D"/>
              </w:placeholder>
              <w:temporary/>
              <w:showingPlcHdr/>
              <w15:appearance w15:val="hidden"/>
            </w:sdtPr>
            <w:sdtEndPr/>
            <w:sdtContent>
              <w:p w14:paraId="7801D522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795A6D90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1D2A2307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  <w:sdt>
            <w:sdtPr>
              <w:id w:val="1154418323"/>
              <w:placeholder>
                <w:docPart w:val="3CFC1E5E728E4C11A3F32396B7263526"/>
              </w:placeholder>
              <w:temporary/>
              <w:showingPlcHdr/>
              <w15:appearance w15:val="hidden"/>
            </w:sdtPr>
            <w:sdtEndPr/>
            <w:sdtContent>
              <w:p w14:paraId="748E84CD" w14:textId="77777777" w:rsidR="00A6425D" w:rsidRDefault="00A6425D" w:rsidP="00A6425D">
                <w:pPr>
                  <w:pStyle w:val="Heading3"/>
                </w:pPr>
                <w:r>
                  <w:t>Place Job Title Here</w:t>
                </w:r>
              </w:p>
            </w:sdtContent>
          </w:sdt>
          <w:sdt>
            <w:sdtPr>
              <w:id w:val="-2122830913"/>
              <w:placeholder>
                <w:docPart w:val="85C3AE40D43849D0AE462AD06D313911"/>
              </w:placeholder>
              <w:temporary/>
              <w:showingPlcHdr/>
              <w15:appearance w15:val="hidden"/>
            </w:sdtPr>
            <w:sdtEndPr/>
            <w:sdtContent>
              <w:p w14:paraId="1A89B4B2" w14:textId="77777777" w:rsidR="00A6425D" w:rsidRDefault="00A6425D" w:rsidP="00A6425D">
                <w:pPr>
                  <w:pStyle w:val="Heading5"/>
                </w:pPr>
                <w:r w:rsidRPr="004103C0">
                  <w:t>Company Name / Location / Date Worked</w:t>
                </w:r>
              </w:p>
            </w:sdtContent>
          </w:sdt>
          <w:sdt>
            <w:sdtPr>
              <w:id w:val="-1763364698"/>
              <w:placeholder>
                <w:docPart w:val="9F5048DEBBC6458B9E1F8FCF085031B9"/>
              </w:placeholder>
              <w:temporary/>
              <w:showingPlcHdr/>
              <w15:appearance w15:val="hidden"/>
            </w:sdtPr>
            <w:sdtEndPr>
              <w:rPr>
                <w:rStyle w:val="JobDescriptionChar"/>
              </w:rPr>
            </w:sdtEndPr>
            <w:sdtContent>
              <w:p w14:paraId="2FE5CCD5" w14:textId="77777777" w:rsidR="00A6425D" w:rsidRPr="00A6425D" w:rsidRDefault="00A6425D" w:rsidP="00A6425D">
                <w:pPr>
                  <w:pStyle w:val="JobDescription"/>
                  <w:rPr>
                    <w:rStyle w:val="JobDescriptionChar"/>
                  </w:rPr>
                </w:pPr>
                <w:r w:rsidRPr="00A6425D">
                  <w:rPr>
                    <w:rStyle w:val="JobDescriptionChar"/>
                  </w:rPr>
                  <w:t>Short Description of your role in the company. Lorem ipsum dolor sit amet, consectetur adipiscing elit. Etiam aliquet eu mi quis lacinia.</w:t>
                </w:r>
              </w:p>
            </w:sdtContent>
          </w:sdt>
          <w:sdt>
            <w:sdtPr>
              <w:id w:val="-1584139928"/>
              <w:placeholder>
                <w:docPart w:val="030B35B534154CA8980E5F801A211ECE"/>
              </w:placeholder>
              <w:temporary/>
              <w:showingPlcHdr/>
              <w15:appearance w15:val="hidden"/>
            </w:sdtPr>
            <w:sdtEndPr/>
            <w:sdtContent>
              <w:p w14:paraId="1DEFDBC0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15CE1C76" w14:textId="77777777" w:rsidR="00A6425D" w:rsidRDefault="00A6425D" w:rsidP="00A6425D">
                <w:pPr>
                  <w:pStyle w:val="ListBullet"/>
                </w:pPr>
                <w:r>
                  <w:t>Bulleted job description</w:t>
                </w:r>
              </w:p>
              <w:p w14:paraId="1F2687D4" w14:textId="77777777" w:rsidR="00A6425D" w:rsidRPr="006C2DFF" w:rsidRDefault="00A6425D" w:rsidP="00A6425D">
                <w:pPr>
                  <w:pStyle w:val="ListBullet"/>
                </w:pPr>
                <w:r>
                  <w:t>Bulleted job description</w:t>
                </w:r>
              </w:p>
            </w:sdtContent>
          </w:sdt>
        </w:tc>
      </w:tr>
    </w:tbl>
    <w:p w14:paraId="33EB4B7B" w14:textId="77777777" w:rsidR="005A20B8" w:rsidRDefault="005A20B8"/>
    <w:sectPr w:rsidR="005A20B8" w:rsidSect="00C777FF">
      <w:headerReference w:type="default" r:id="rId29"/>
      <w:footerReference w:type="default" r:id="rId3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8DCD9" w14:textId="77777777" w:rsidR="00BD2B65" w:rsidRDefault="00BD2B65" w:rsidP="00B21D64">
      <w:pPr>
        <w:spacing w:after="0" w:line="240" w:lineRule="auto"/>
      </w:pPr>
      <w:r>
        <w:separator/>
      </w:r>
    </w:p>
  </w:endnote>
  <w:endnote w:type="continuationSeparator" w:id="0">
    <w:p w14:paraId="5CE704EB" w14:textId="77777777" w:rsidR="00BD2B65" w:rsidRDefault="00BD2B6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7B497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61388" wp14:editId="74A821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BA15D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BBC1C" w14:textId="77777777" w:rsidR="00BD2B65" w:rsidRDefault="00BD2B65" w:rsidP="00B21D64">
      <w:pPr>
        <w:spacing w:after="0" w:line="240" w:lineRule="auto"/>
      </w:pPr>
      <w:r>
        <w:separator/>
      </w:r>
    </w:p>
  </w:footnote>
  <w:footnote w:type="continuationSeparator" w:id="0">
    <w:p w14:paraId="4D3B89A0" w14:textId="77777777" w:rsidR="00BD2B65" w:rsidRDefault="00BD2B6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6730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70CDB39" wp14:editId="3342F38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5A92E2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sjAxMDewMDGyMDBU0lEKTi0uzszPAykwqgUAKsdJYiwAAAA="/>
  </w:docVars>
  <w:rsids>
    <w:rsidRoot w:val="00901D13"/>
    <w:rsid w:val="000161E1"/>
    <w:rsid w:val="00021303"/>
    <w:rsid w:val="00037C9D"/>
    <w:rsid w:val="00107E81"/>
    <w:rsid w:val="0014262D"/>
    <w:rsid w:val="00144072"/>
    <w:rsid w:val="0021475C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8424CE"/>
    <w:rsid w:val="00890F1A"/>
    <w:rsid w:val="008E2197"/>
    <w:rsid w:val="00901D13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D2B65"/>
    <w:rsid w:val="00BF0DAF"/>
    <w:rsid w:val="00C05345"/>
    <w:rsid w:val="00C344AA"/>
    <w:rsid w:val="00C37B1A"/>
    <w:rsid w:val="00C777FF"/>
    <w:rsid w:val="00CD2FD2"/>
    <w:rsid w:val="00D12DFD"/>
    <w:rsid w:val="00D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FEC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svg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sv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a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B8E2FB69164C8BBF8B395D9B1DC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121E-1635-4C93-9165-A2B40B80E69B}"/>
      </w:docPartPr>
      <w:docPartBody>
        <w:p w:rsidR="009336D1" w:rsidRDefault="000A4E63">
          <w:pPr>
            <w:pStyle w:val="24B8E2FB69164C8BBF8B395D9B1DCAB7"/>
          </w:pPr>
          <w:r w:rsidRPr="00A21AF8">
            <w:t>PROFESSIONAL TITLE</w:t>
          </w:r>
        </w:p>
      </w:docPartBody>
    </w:docPart>
    <w:docPart>
      <w:docPartPr>
        <w:name w:val="87C1115F287544DF9A8F5767B179F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EEDE5-5CCF-4851-A2AA-556B637073E3}"/>
      </w:docPartPr>
      <w:docPartBody>
        <w:p w:rsidR="009336D1" w:rsidRDefault="000A4E63">
          <w:pPr>
            <w:pStyle w:val="87C1115F287544DF9A8F5767B179FE19"/>
          </w:pPr>
          <w:r w:rsidRPr="00B03ED5">
            <w:t>Phone</w:t>
          </w:r>
        </w:p>
      </w:docPartBody>
    </w:docPart>
    <w:docPart>
      <w:docPartPr>
        <w:name w:val="9F7CE45E7D584243B90FC5A504D2C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DBA54-8580-425D-B2A1-3B1279AA6DA7}"/>
      </w:docPartPr>
      <w:docPartBody>
        <w:p w:rsidR="009336D1" w:rsidRDefault="000A4E63">
          <w:pPr>
            <w:pStyle w:val="9F7CE45E7D584243B90FC5A504D2CF03"/>
          </w:pPr>
          <w:r w:rsidRPr="007772B1">
            <w:t>ABOUT ME</w:t>
          </w:r>
        </w:p>
      </w:docPartBody>
    </w:docPart>
    <w:docPart>
      <w:docPartPr>
        <w:name w:val="CCEE5DD5FA844A15B2D44AE09437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EAE17-714F-405B-B12E-BBFB611EE401}"/>
      </w:docPartPr>
      <w:docPartBody>
        <w:p w:rsidR="009336D1" w:rsidRDefault="000A4E63">
          <w:pPr>
            <w:pStyle w:val="CCEE5DD5FA844A15B2D44AE09437E05C"/>
          </w:pPr>
          <w:r>
            <w:t>Email</w:t>
          </w:r>
        </w:p>
      </w:docPartBody>
    </w:docPart>
    <w:docPart>
      <w:docPartPr>
        <w:name w:val="871EAE0BADE4423A9A7C05CEDD437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F7D4-4D90-4F0A-BD6B-1A49734CE249}"/>
      </w:docPartPr>
      <w:docPartBody>
        <w:p w:rsidR="009336D1" w:rsidRDefault="000A4E63">
          <w:pPr>
            <w:pStyle w:val="871EAE0BADE4423A9A7C05CEDD4376D1"/>
          </w:pPr>
          <w:r w:rsidRPr="00621B5C">
            <w:t>City / State / Country</w:t>
          </w:r>
        </w:p>
      </w:docPartBody>
    </w:docPart>
    <w:docPart>
      <w:docPartPr>
        <w:name w:val="4E5E947954A84DCBBAE0852DCFA5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2AA81-0F3C-4A4D-AFDB-F7064861F45B}"/>
      </w:docPartPr>
      <w:docPartBody>
        <w:p w:rsidR="009336D1" w:rsidRDefault="000A4E63">
          <w:pPr>
            <w:pStyle w:val="4E5E947954A84DCBBAE0852DCFA5671E"/>
          </w:pPr>
          <w:r w:rsidRPr="004865C2">
            <w:t>Short Bio or introduction to your career and what you have accomplished. Lorem ipsum dolor sit amet, consectetur adipiscing elit.</w:t>
          </w:r>
        </w:p>
      </w:docPartBody>
    </w:docPart>
    <w:docPart>
      <w:docPartPr>
        <w:name w:val="AB17B0C41D144DECA5EA875534F2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C472C-26E8-4D86-915C-882C9494D4DD}"/>
      </w:docPartPr>
      <w:docPartBody>
        <w:p w:rsidR="009336D1" w:rsidRDefault="000A4E63">
          <w:pPr>
            <w:pStyle w:val="AB17B0C41D144DECA5EA875534F23620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9378720CD9FD4F1CBAC3ABCAEA59C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2FD1B-98A4-47D0-81FD-1028CE3B9CE6}"/>
      </w:docPartPr>
      <w:docPartBody>
        <w:p w:rsidR="009336D1" w:rsidRDefault="000A4E63">
          <w:pPr>
            <w:pStyle w:val="9378720CD9FD4F1CBAC3ABCAEA59CFF5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  <w:docPart>
      <w:docPartPr>
        <w:name w:val="FFD29176F09F46CCA65250DC5EF5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3BA5F-DB26-4C2B-9994-F9F06642C5A1}"/>
      </w:docPartPr>
      <w:docPartBody>
        <w:p w:rsidR="009336D1" w:rsidRDefault="000A4E63">
          <w:pPr>
            <w:pStyle w:val="FFD29176F09F46CCA65250DC5EF548A0"/>
          </w:pPr>
          <w:r>
            <w:rPr>
              <w:rFonts w:hAnsi="Rockwell"/>
              <w:noProof/>
              <w:color w:val="4472C4" w:themeColor="accent1"/>
              <w:kern w:val="24"/>
            </w:rPr>
            <w:t>Skype</w:t>
          </w:r>
        </w:p>
      </w:docPartBody>
    </w:docPart>
    <w:docPart>
      <w:docPartPr>
        <w:name w:val="EC55328CB86B433FB0D3A24289568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199BD-059B-4851-BDAA-5DE8E93D9CB0}"/>
      </w:docPartPr>
      <w:docPartBody>
        <w:p w:rsidR="009336D1" w:rsidRDefault="000A4E63">
          <w:pPr>
            <w:pStyle w:val="EC55328CB86B433FB0D3A24289568F10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2F3FEDE3F5A5440998CF889BA36C1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3BC2A-F5EE-4155-AE2A-89BEBFC2B5E6}"/>
      </w:docPartPr>
      <w:docPartBody>
        <w:p w:rsidR="009336D1" w:rsidRDefault="000A4E63">
          <w:pPr>
            <w:pStyle w:val="2F3FEDE3F5A5440998CF889BA36C1A4D"/>
          </w:pPr>
          <w:r>
            <w:t>Skills</w:t>
          </w:r>
        </w:p>
      </w:docPartBody>
    </w:docPart>
    <w:docPart>
      <w:docPartPr>
        <w:name w:val="2BB7AED9E7F144C69AC5EF48616E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08FE-ED43-4B54-A5FC-A804CE361D21}"/>
      </w:docPartPr>
      <w:docPartBody>
        <w:p w:rsidR="009336D1" w:rsidRDefault="000A4E63">
          <w:pPr>
            <w:pStyle w:val="2BB7AED9E7F144C69AC5EF48616E13A2"/>
          </w:pPr>
          <w:r>
            <w:t>Education</w:t>
          </w:r>
        </w:p>
      </w:docPartBody>
    </w:docPart>
    <w:docPart>
      <w:docPartPr>
        <w:name w:val="54B4BDA8CB384AF2B96A864BD430F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6445B-0C87-47E4-A5C1-9BE18A301FF4}"/>
      </w:docPartPr>
      <w:docPartBody>
        <w:p w:rsidR="009336D1" w:rsidRDefault="000A4E63">
          <w:pPr>
            <w:pStyle w:val="54B4BDA8CB384AF2B96A864BD430F33F"/>
          </w:pPr>
          <w:r w:rsidRPr="008E2197">
            <w:t>Degree / Diploma Name</w:t>
          </w:r>
        </w:p>
      </w:docPartBody>
    </w:docPart>
    <w:docPart>
      <w:docPartPr>
        <w:name w:val="B8C4E51551294448A33CCAD185B94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751A8-E7A6-4439-A6DA-747928402EC1}"/>
      </w:docPartPr>
      <w:docPartBody>
        <w:p w:rsidR="009336D1" w:rsidRDefault="000A4E63">
          <w:pPr>
            <w:pStyle w:val="B8C4E51551294448A33CCAD185B944C0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5E4C16CB632D483FADA22BDAC11DA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50F06-C5F1-45A4-A172-52249DCFC430}"/>
      </w:docPartPr>
      <w:docPartBody>
        <w:p w:rsidR="009336D1" w:rsidRDefault="000A4E63">
          <w:pPr>
            <w:pStyle w:val="5E4C16CB632D483FADA22BDAC11DA997"/>
          </w:pPr>
          <w:r w:rsidRPr="00552F9B">
            <w:t>20YY – 20YY</w:t>
          </w:r>
        </w:p>
      </w:docPartBody>
    </w:docPart>
    <w:docPart>
      <w:docPartPr>
        <w:name w:val="F6738F55F231408FA9B9406E59E95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8EE9D-3F62-48C0-B34E-CFBA74EE61C1}"/>
      </w:docPartPr>
      <w:docPartBody>
        <w:p w:rsidR="009336D1" w:rsidRDefault="000A4E63">
          <w:pPr>
            <w:pStyle w:val="F6738F55F231408FA9B9406E59E951E9"/>
          </w:pPr>
          <w:r w:rsidRPr="008E2197">
            <w:t>Degree / Diploma Name</w:t>
          </w:r>
        </w:p>
      </w:docPartBody>
    </w:docPart>
    <w:docPart>
      <w:docPartPr>
        <w:name w:val="C74A8C5298D845909B59D271279AB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8F33A-66BE-46FC-9722-7812ABCC82A4}"/>
      </w:docPartPr>
      <w:docPartBody>
        <w:p w:rsidR="009336D1" w:rsidRDefault="000A4E63">
          <w:pPr>
            <w:pStyle w:val="C74A8C5298D845909B59D271279AB8D0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353F04DFDC42445E8AAC4954D3A9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C6D6D-D253-43E4-B528-C6F7FAEEDE4D}"/>
      </w:docPartPr>
      <w:docPartBody>
        <w:p w:rsidR="009336D1" w:rsidRDefault="000A4E63">
          <w:pPr>
            <w:pStyle w:val="353F04DFDC42445E8AAC4954D3A9290E"/>
          </w:pPr>
          <w:r w:rsidRPr="00552F9B">
            <w:t>20YY – 20YY</w:t>
          </w:r>
        </w:p>
      </w:docPartBody>
    </w:docPart>
    <w:docPart>
      <w:docPartPr>
        <w:name w:val="970B98BB599A488D8B922895D040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A743F-1741-419E-A1D3-530A173D9C0E}"/>
      </w:docPartPr>
      <w:docPartBody>
        <w:p w:rsidR="009336D1" w:rsidRDefault="000A4E63">
          <w:pPr>
            <w:pStyle w:val="970B98BB599A488D8B922895D0402178"/>
          </w:pPr>
          <w:r w:rsidRPr="008E2197">
            <w:t>Degree / Diploma Name</w:t>
          </w:r>
        </w:p>
      </w:docPartBody>
    </w:docPart>
    <w:docPart>
      <w:docPartPr>
        <w:name w:val="E6772EC1709341F68712BA6FE149D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11662-76EC-4E4E-AF55-CFA5BED928C1}"/>
      </w:docPartPr>
      <w:docPartBody>
        <w:p w:rsidR="009336D1" w:rsidRDefault="000A4E63">
          <w:pPr>
            <w:pStyle w:val="E6772EC1709341F68712BA6FE149D195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B16D3BA3821E4A6CBCD146AFB8FF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216B0-9D9B-4571-9CAF-38A312A9267E}"/>
      </w:docPartPr>
      <w:docPartBody>
        <w:p w:rsidR="009336D1" w:rsidRDefault="000A4E63">
          <w:pPr>
            <w:pStyle w:val="B16D3BA3821E4A6CBCD146AFB8FFE212"/>
          </w:pPr>
          <w:r w:rsidRPr="00552F9B">
            <w:t>20YY – 20YY</w:t>
          </w:r>
        </w:p>
      </w:docPartBody>
    </w:docPart>
    <w:docPart>
      <w:docPartPr>
        <w:name w:val="8AF4035F8F6E4CBBAE3DCF5FB95F2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C683-6211-4D5F-9F81-EFEE1CF86AFD}"/>
      </w:docPartPr>
      <w:docPartBody>
        <w:p w:rsidR="009336D1" w:rsidRDefault="000A4E63">
          <w:pPr>
            <w:pStyle w:val="8AF4035F8F6E4CBBAE3DCF5FB95F2B5E"/>
          </w:pPr>
          <w:r>
            <w:t>Experience</w:t>
          </w:r>
        </w:p>
      </w:docPartBody>
    </w:docPart>
    <w:docPart>
      <w:docPartPr>
        <w:name w:val="BA2A466DE9944882B26BBDFF8D6A9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6D385-1E7C-4C41-9425-B7E8C7CCC079}"/>
      </w:docPartPr>
      <w:docPartBody>
        <w:p w:rsidR="009336D1" w:rsidRDefault="000A4E63">
          <w:pPr>
            <w:pStyle w:val="BA2A466DE9944882B26BBDFF8D6A944F"/>
          </w:pPr>
          <w:r>
            <w:t>Place Job Title Here</w:t>
          </w:r>
        </w:p>
      </w:docPartBody>
    </w:docPart>
    <w:docPart>
      <w:docPartPr>
        <w:name w:val="8DD21BAA14084043B33A0AC89E41C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71D7-22B5-47BA-9DAC-FB662AFC986C}"/>
      </w:docPartPr>
      <w:docPartBody>
        <w:p w:rsidR="009336D1" w:rsidRDefault="000A4E63">
          <w:pPr>
            <w:pStyle w:val="8DD21BAA14084043B33A0AC89E41CD2C"/>
          </w:pPr>
          <w:r w:rsidRPr="004103C0">
            <w:t>Company Name / Location / Date Worked</w:t>
          </w:r>
        </w:p>
      </w:docPartBody>
    </w:docPart>
    <w:docPart>
      <w:docPartPr>
        <w:name w:val="F70188D7015744E78903C54ED1420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CE0F3-8B23-47F4-99FD-9A49C2A31285}"/>
      </w:docPartPr>
      <w:docPartBody>
        <w:p w:rsidR="009336D1" w:rsidRDefault="000A4E63">
          <w:pPr>
            <w:pStyle w:val="F70188D7015744E78903C54ED1420BAA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7BA4B2CC1B3E40F88A69C2FC2E9B6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BDFEC-1C93-4C72-8035-BF430F4EFA0B}"/>
      </w:docPartPr>
      <w:docPartBody>
        <w:p w:rsidR="00DB03F8" w:rsidRDefault="000A4E63" w:rsidP="00A6425D">
          <w:pPr>
            <w:pStyle w:val="ListBullet"/>
          </w:pPr>
          <w:r>
            <w:t>Bulleted job description</w:t>
          </w:r>
        </w:p>
        <w:p w:rsidR="00DB03F8" w:rsidRDefault="000A4E63" w:rsidP="00A6425D">
          <w:pPr>
            <w:pStyle w:val="ListBullet"/>
          </w:pPr>
          <w:r>
            <w:t>Bulleted job description</w:t>
          </w:r>
        </w:p>
        <w:p w:rsidR="009336D1" w:rsidRDefault="000A4E63">
          <w:pPr>
            <w:pStyle w:val="7BA4B2CC1B3E40F88A69C2FC2E9B6146"/>
          </w:pPr>
          <w:r>
            <w:t>Bulleted job description</w:t>
          </w:r>
        </w:p>
      </w:docPartBody>
    </w:docPart>
    <w:docPart>
      <w:docPartPr>
        <w:name w:val="1BB408DAA19E44BCA78740CC4853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89841-2681-41D9-B3F9-0D272262C452}"/>
      </w:docPartPr>
      <w:docPartBody>
        <w:p w:rsidR="009336D1" w:rsidRDefault="000A4E63">
          <w:pPr>
            <w:pStyle w:val="1BB408DAA19E44BCA78740CC48532214"/>
          </w:pPr>
          <w:r>
            <w:t>Place Job Title Here</w:t>
          </w:r>
        </w:p>
      </w:docPartBody>
    </w:docPart>
    <w:docPart>
      <w:docPartPr>
        <w:name w:val="A77BE6168A8F441B8BCC47EDC3C6A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A7C01-8136-4696-A289-B60A1E28C171}"/>
      </w:docPartPr>
      <w:docPartBody>
        <w:p w:rsidR="009336D1" w:rsidRDefault="000A4E63">
          <w:pPr>
            <w:pStyle w:val="A77BE6168A8F441B8BCC47EDC3C6AC5D"/>
          </w:pPr>
          <w:r w:rsidRPr="004103C0">
            <w:t>Company Name / Location / Date Worked</w:t>
          </w:r>
        </w:p>
      </w:docPartBody>
    </w:docPart>
    <w:docPart>
      <w:docPartPr>
        <w:name w:val="92885A0E0E2C4B18949A0F5169E6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97A3C-FFF3-4EEE-AE2C-9FBFE6613849}"/>
      </w:docPartPr>
      <w:docPartBody>
        <w:p w:rsidR="009336D1" w:rsidRDefault="000A4E63">
          <w:pPr>
            <w:pStyle w:val="92885A0E0E2C4B18949A0F5169E64A97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E33CF897AEA14C77AB7CE9CB850AA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AA3A6-F35B-4B10-803A-219FC0C1135E}"/>
      </w:docPartPr>
      <w:docPartBody>
        <w:p w:rsidR="00DB03F8" w:rsidRDefault="000A4E63" w:rsidP="00A6425D">
          <w:pPr>
            <w:pStyle w:val="ListBullet"/>
          </w:pPr>
          <w:r>
            <w:t>Bulleted job description</w:t>
          </w:r>
        </w:p>
        <w:p w:rsidR="00DB03F8" w:rsidRDefault="000A4E63" w:rsidP="00A6425D">
          <w:pPr>
            <w:pStyle w:val="ListBullet"/>
          </w:pPr>
          <w:r>
            <w:t>Bulleted job description</w:t>
          </w:r>
        </w:p>
        <w:p w:rsidR="009336D1" w:rsidRDefault="000A4E63">
          <w:pPr>
            <w:pStyle w:val="E33CF897AEA14C77AB7CE9CB850AA42D"/>
          </w:pPr>
          <w:r>
            <w:t>Bulleted job description</w:t>
          </w:r>
        </w:p>
      </w:docPartBody>
    </w:docPart>
    <w:docPart>
      <w:docPartPr>
        <w:name w:val="3CFC1E5E728E4C11A3F32396B7263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AAA2-7CD4-461E-BA6D-CFA1A3376918}"/>
      </w:docPartPr>
      <w:docPartBody>
        <w:p w:rsidR="009336D1" w:rsidRDefault="000A4E63">
          <w:pPr>
            <w:pStyle w:val="3CFC1E5E728E4C11A3F32396B7263526"/>
          </w:pPr>
          <w:r>
            <w:t>Place Job Title Here</w:t>
          </w:r>
        </w:p>
      </w:docPartBody>
    </w:docPart>
    <w:docPart>
      <w:docPartPr>
        <w:name w:val="85C3AE40D43849D0AE462AD06D313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31CDC-6AA4-4CB6-A8A5-7FBBBDC601B9}"/>
      </w:docPartPr>
      <w:docPartBody>
        <w:p w:rsidR="009336D1" w:rsidRDefault="000A4E63">
          <w:pPr>
            <w:pStyle w:val="85C3AE40D43849D0AE462AD06D313911"/>
          </w:pPr>
          <w:r w:rsidRPr="004103C0">
            <w:t>Company Name / Location / Date Worked</w:t>
          </w:r>
        </w:p>
      </w:docPartBody>
    </w:docPart>
    <w:docPart>
      <w:docPartPr>
        <w:name w:val="9F5048DEBBC6458B9E1F8FCF0850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9F97-10DC-4468-9F21-4AC0D688DA0F}"/>
      </w:docPartPr>
      <w:docPartBody>
        <w:p w:rsidR="009336D1" w:rsidRDefault="000A4E63">
          <w:pPr>
            <w:pStyle w:val="9F5048DEBBC6458B9E1F8FCF085031B9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030B35B534154CA8980E5F801A211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312A-5607-47AA-9A80-CA9648803C39}"/>
      </w:docPartPr>
      <w:docPartBody>
        <w:p w:rsidR="00DB03F8" w:rsidRDefault="000A4E63" w:rsidP="00A6425D">
          <w:pPr>
            <w:pStyle w:val="ListBullet"/>
          </w:pPr>
          <w:r>
            <w:t>Bulleted job description</w:t>
          </w:r>
        </w:p>
        <w:p w:rsidR="00DB03F8" w:rsidRDefault="000A4E63" w:rsidP="00A6425D">
          <w:pPr>
            <w:pStyle w:val="ListBullet"/>
          </w:pPr>
          <w:r>
            <w:t>Bulleted job description</w:t>
          </w:r>
        </w:p>
        <w:p w:rsidR="009336D1" w:rsidRDefault="000A4E63">
          <w:pPr>
            <w:pStyle w:val="030B35B534154CA8980E5F801A211ECE"/>
          </w:pPr>
          <w:r>
            <w:t>Bulleted job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3"/>
    <w:rsid w:val="000A4E63"/>
    <w:rsid w:val="005254AC"/>
    <w:rsid w:val="0093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D9A6ED8864B44B35909669C3B4881">
    <w:name w:val="B85D9A6ED8864B44B35909669C3B4881"/>
  </w:style>
  <w:style w:type="paragraph" w:customStyle="1" w:styleId="1444E419F0FA42028A1C6667E409ACAB">
    <w:name w:val="1444E419F0FA42028A1C6667E409ACAB"/>
  </w:style>
  <w:style w:type="paragraph" w:customStyle="1" w:styleId="24B8E2FB69164C8BBF8B395D9B1DCAB7">
    <w:name w:val="24B8E2FB69164C8BBF8B395D9B1DCAB7"/>
  </w:style>
  <w:style w:type="paragraph" w:customStyle="1" w:styleId="87C1115F287544DF9A8F5767B179FE19">
    <w:name w:val="87C1115F287544DF9A8F5767B179FE19"/>
  </w:style>
  <w:style w:type="paragraph" w:customStyle="1" w:styleId="9F7CE45E7D584243B90FC5A504D2CF03">
    <w:name w:val="9F7CE45E7D584243B90FC5A504D2CF03"/>
  </w:style>
  <w:style w:type="paragraph" w:customStyle="1" w:styleId="CCEE5DD5FA844A15B2D44AE09437E05C">
    <w:name w:val="CCEE5DD5FA844A15B2D44AE09437E05C"/>
  </w:style>
  <w:style w:type="paragraph" w:customStyle="1" w:styleId="871EAE0BADE4423A9A7C05CEDD4376D1">
    <w:name w:val="871EAE0BADE4423A9A7C05CEDD4376D1"/>
  </w:style>
  <w:style w:type="paragraph" w:customStyle="1" w:styleId="4E5E947954A84DCBBAE0852DCFA5671E">
    <w:name w:val="4E5E947954A84DCBBAE0852DCFA5671E"/>
  </w:style>
  <w:style w:type="paragraph" w:customStyle="1" w:styleId="AB17B0C41D144DECA5EA875534F23620">
    <w:name w:val="AB17B0C41D144DECA5EA875534F23620"/>
  </w:style>
  <w:style w:type="paragraph" w:customStyle="1" w:styleId="9378720CD9FD4F1CBAC3ABCAEA59CFF5">
    <w:name w:val="9378720CD9FD4F1CBAC3ABCAEA59CFF5"/>
  </w:style>
  <w:style w:type="paragraph" w:customStyle="1" w:styleId="FFD29176F09F46CCA65250DC5EF548A0">
    <w:name w:val="FFD29176F09F46CCA65250DC5EF548A0"/>
  </w:style>
  <w:style w:type="paragraph" w:customStyle="1" w:styleId="EC55328CB86B433FB0D3A24289568F10">
    <w:name w:val="EC55328CB86B433FB0D3A24289568F10"/>
  </w:style>
  <w:style w:type="paragraph" w:customStyle="1" w:styleId="2F3FEDE3F5A5440998CF889BA36C1A4D">
    <w:name w:val="2F3FEDE3F5A5440998CF889BA36C1A4D"/>
  </w:style>
  <w:style w:type="paragraph" w:customStyle="1" w:styleId="2BB7AED9E7F144C69AC5EF48616E13A2">
    <w:name w:val="2BB7AED9E7F144C69AC5EF48616E13A2"/>
  </w:style>
  <w:style w:type="paragraph" w:customStyle="1" w:styleId="54B4BDA8CB384AF2B96A864BD430F33F">
    <w:name w:val="54B4BDA8CB384AF2B96A864BD430F33F"/>
  </w:style>
  <w:style w:type="paragraph" w:customStyle="1" w:styleId="B8C4E51551294448A33CCAD185B944C0">
    <w:name w:val="B8C4E51551294448A33CCAD185B944C0"/>
  </w:style>
  <w:style w:type="paragraph" w:customStyle="1" w:styleId="5E4C16CB632D483FADA22BDAC11DA997">
    <w:name w:val="5E4C16CB632D483FADA22BDAC11DA997"/>
  </w:style>
  <w:style w:type="paragraph" w:customStyle="1" w:styleId="F6738F55F231408FA9B9406E59E951E9">
    <w:name w:val="F6738F55F231408FA9B9406E59E951E9"/>
  </w:style>
  <w:style w:type="paragraph" w:customStyle="1" w:styleId="C74A8C5298D845909B59D271279AB8D0">
    <w:name w:val="C74A8C5298D845909B59D271279AB8D0"/>
  </w:style>
  <w:style w:type="paragraph" w:customStyle="1" w:styleId="353F04DFDC42445E8AAC4954D3A9290E">
    <w:name w:val="353F04DFDC42445E8AAC4954D3A9290E"/>
  </w:style>
  <w:style w:type="paragraph" w:customStyle="1" w:styleId="970B98BB599A488D8B922895D0402178">
    <w:name w:val="970B98BB599A488D8B922895D0402178"/>
  </w:style>
  <w:style w:type="paragraph" w:customStyle="1" w:styleId="E6772EC1709341F68712BA6FE149D195">
    <w:name w:val="E6772EC1709341F68712BA6FE149D195"/>
  </w:style>
  <w:style w:type="paragraph" w:customStyle="1" w:styleId="B16D3BA3821E4A6CBCD146AFB8FFE212">
    <w:name w:val="B16D3BA3821E4A6CBCD146AFB8FFE212"/>
  </w:style>
  <w:style w:type="paragraph" w:customStyle="1" w:styleId="8AF4035F8F6E4CBBAE3DCF5FB95F2B5E">
    <w:name w:val="8AF4035F8F6E4CBBAE3DCF5FB95F2B5E"/>
  </w:style>
  <w:style w:type="paragraph" w:customStyle="1" w:styleId="BA2A466DE9944882B26BBDFF8D6A944F">
    <w:name w:val="BA2A466DE9944882B26BBDFF8D6A944F"/>
  </w:style>
  <w:style w:type="paragraph" w:customStyle="1" w:styleId="8DD21BAA14084043B33A0AC89E41CD2C">
    <w:name w:val="8DD21BAA14084043B33A0AC89E41CD2C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F70188D7015744E78903C54ED1420BAA">
    <w:name w:val="F70188D7015744E78903C54ED1420BAA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7BA4B2CC1B3E40F88A69C2FC2E9B6146">
    <w:name w:val="7BA4B2CC1B3E40F88A69C2FC2E9B6146"/>
  </w:style>
  <w:style w:type="paragraph" w:customStyle="1" w:styleId="1BB408DAA19E44BCA78740CC48532214">
    <w:name w:val="1BB408DAA19E44BCA78740CC48532214"/>
  </w:style>
  <w:style w:type="paragraph" w:customStyle="1" w:styleId="A77BE6168A8F441B8BCC47EDC3C6AC5D">
    <w:name w:val="A77BE6168A8F441B8BCC47EDC3C6AC5D"/>
  </w:style>
  <w:style w:type="paragraph" w:customStyle="1" w:styleId="92885A0E0E2C4B18949A0F5169E64A97">
    <w:name w:val="92885A0E0E2C4B18949A0F5169E64A97"/>
  </w:style>
  <w:style w:type="paragraph" w:customStyle="1" w:styleId="E33CF897AEA14C77AB7CE9CB850AA42D">
    <w:name w:val="E33CF897AEA14C77AB7CE9CB850AA42D"/>
  </w:style>
  <w:style w:type="paragraph" w:customStyle="1" w:styleId="3CFC1E5E728E4C11A3F32396B7263526">
    <w:name w:val="3CFC1E5E728E4C11A3F32396B7263526"/>
  </w:style>
  <w:style w:type="paragraph" w:customStyle="1" w:styleId="85C3AE40D43849D0AE462AD06D313911">
    <w:name w:val="85C3AE40D43849D0AE462AD06D313911"/>
  </w:style>
  <w:style w:type="paragraph" w:customStyle="1" w:styleId="9F5048DEBBC6458B9E1F8FCF085031B9">
    <w:name w:val="9F5048DEBBC6458B9E1F8FCF085031B9"/>
  </w:style>
  <w:style w:type="paragraph" w:customStyle="1" w:styleId="030B35B534154CA8980E5F801A211ECE">
    <w:name w:val="030B35B534154CA8980E5F801A211ECE"/>
  </w:style>
  <w:style w:type="paragraph" w:customStyle="1" w:styleId="68113417A614476C935490242AE8F42B">
    <w:name w:val="68113417A614476C935490242AE8F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2021-03-19T11:53:00Z</dcterms:created>
  <dcterms:modified xsi:type="dcterms:W3CDTF">2021-04-07T13:22:00Z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